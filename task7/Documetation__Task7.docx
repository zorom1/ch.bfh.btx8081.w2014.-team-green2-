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B9" w:rsidRDefault="007D1309">
      <w:pPr>
        <w:keepNext/>
        <w:keepLines/>
        <w:spacing w:before="480" w:after="0" w:line="276" w:lineRule="auto"/>
        <w:rPr>
          <w:rFonts w:ascii="Cambria" w:eastAsia="Times New Roman" w:hAnsi="Cambria"/>
          <w:bCs/>
          <w:color w:val="1F497D"/>
          <w:sz w:val="40"/>
          <w:szCs w:val="40"/>
          <w:lang w:val="en-GB"/>
        </w:rPr>
      </w:pPr>
      <w:bookmarkStart w:id="0" w:name="_GoBack"/>
      <w:bookmarkEnd w:id="0"/>
      <w:r>
        <w:rPr>
          <w:rFonts w:ascii="Cambria" w:eastAsia="Times New Roman" w:hAnsi="Cambria"/>
          <w:bCs/>
          <w:color w:val="1F497D"/>
          <w:sz w:val="40"/>
          <w:szCs w:val="40"/>
          <w:lang w:val="en-GB"/>
        </w:rPr>
        <w:t>CS1 Task 7 Domain Model and Sequence Diagram</w:t>
      </w:r>
    </w:p>
    <w:p w:rsidR="007C79B9" w:rsidRDefault="007C79B9">
      <w:pPr>
        <w:spacing w:after="200" w:line="276" w:lineRule="auto"/>
        <w:rPr>
          <w:lang w:val="en-GB"/>
        </w:rPr>
      </w:pPr>
    </w:p>
    <w:p w:rsidR="007C79B9" w:rsidRDefault="007D1309">
      <w:pPr>
        <w:spacing w:after="200" w:line="276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Team Green (Melisa Zoronjic, Manuel Pfister, Katsiaryna Mlinaric, Jonathan Drewlow und Philipp Noser)</w:t>
      </w:r>
    </w:p>
    <w:p w:rsidR="007C79B9" w:rsidRDefault="007C79B9">
      <w:pPr>
        <w:rPr>
          <w:sz w:val="28"/>
          <w:szCs w:val="28"/>
          <w:lang w:val="en-GB"/>
        </w:rPr>
      </w:pPr>
    </w:p>
    <w:p w:rsidR="007C79B9" w:rsidRDefault="007D1309">
      <w:pPr>
        <w:keepNext/>
        <w:keepLines/>
        <w:numPr>
          <w:ilvl w:val="0"/>
          <w:numId w:val="1"/>
        </w:numPr>
        <w:spacing w:before="480" w:after="0" w:line="276" w:lineRule="auto"/>
        <w:rPr>
          <w:rFonts w:ascii="Cambria" w:eastAsia="Times New Roman" w:hAnsi="Cambria"/>
          <w:b/>
          <w:bCs/>
          <w:sz w:val="28"/>
          <w:szCs w:val="28"/>
          <w:lang w:val="en-GB"/>
        </w:rPr>
      </w:pPr>
      <w:r>
        <w:rPr>
          <w:rFonts w:ascii="Cambria" w:eastAsia="Times New Roman" w:hAnsi="Cambria"/>
          <w:b/>
          <w:bCs/>
          <w:sz w:val="28"/>
          <w:szCs w:val="28"/>
          <w:lang w:val="en-GB"/>
        </w:rPr>
        <w:t>UML Domain Model</w:t>
      </w:r>
    </w:p>
    <w:p w:rsidR="007C79B9" w:rsidRDefault="007C79B9">
      <w:pPr>
        <w:rPr>
          <w:sz w:val="28"/>
          <w:szCs w:val="28"/>
          <w:lang w:val="en-GB"/>
        </w:rPr>
      </w:pPr>
    </w:p>
    <w:p w:rsidR="007C79B9" w:rsidRDefault="007D1309">
      <w:pPr>
        <w:spacing w:after="200" w:line="276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With the help of </w:t>
      </w:r>
      <w:r>
        <w:rPr>
          <w:sz w:val="28"/>
          <w:szCs w:val="28"/>
          <w:lang w:val="en-GB"/>
        </w:rPr>
        <w:t>Responsibility Driving Design, the possible classes for our application were defined. As a result, the Domain Model Diagram was created, which presents conceptual or domain classes and defines the relations between them.</w:t>
      </w: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sz w:val="28"/>
          <w:szCs w:val="28"/>
          <w:lang w:val="en-GB"/>
        </w:rPr>
        <w:t xml:space="preserve">In the first line, the objects </w:t>
      </w:r>
      <w:r>
        <w:rPr>
          <w:i/>
          <w:sz w:val="28"/>
          <w:szCs w:val="28"/>
          <w:lang w:val="en-GB"/>
        </w:rPr>
        <w:t>Pati</w:t>
      </w:r>
      <w:r>
        <w:rPr>
          <w:i/>
          <w:sz w:val="28"/>
          <w:szCs w:val="28"/>
          <w:lang w:val="en-GB"/>
        </w:rPr>
        <w:t>ent</w:t>
      </w:r>
      <w:r>
        <w:rPr>
          <w:sz w:val="28"/>
          <w:szCs w:val="28"/>
          <w:lang w:val="en-GB"/>
        </w:rPr>
        <w:t xml:space="preserve"> and </w:t>
      </w:r>
      <w:r>
        <w:rPr>
          <w:i/>
          <w:sz w:val="28"/>
          <w:szCs w:val="28"/>
          <w:lang w:val="en-GB"/>
        </w:rPr>
        <w:t xml:space="preserve">Doctor </w:t>
      </w:r>
      <w:r>
        <w:rPr>
          <w:sz w:val="28"/>
          <w:szCs w:val="28"/>
          <w:lang w:val="en-GB"/>
        </w:rPr>
        <w:t xml:space="preserve">were defined because such people play a central role in processes, occurring within MNS-PMS. In advance, it was admitted that the objects of Patient and Doctor domain classes can have some common attributes. That is why the conceptual class </w:t>
      </w:r>
      <w:r>
        <w:rPr>
          <w:i/>
          <w:sz w:val="28"/>
          <w:szCs w:val="28"/>
          <w:lang w:val="en-GB"/>
        </w:rPr>
        <w:t>Person</w:t>
      </w:r>
      <w:r>
        <w:rPr>
          <w:sz w:val="28"/>
          <w:szCs w:val="28"/>
          <w:lang w:val="en-GB"/>
        </w:rPr>
        <w:t xml:space="preserve"> has been created and the </w:t>
      </w:r>
      <w:r>
        <w:rPr>
          <w:b/>
          <w:sz w:val="28"/>
          <w:szCs w:val="28"/>
          <w:lang w:val="en-GB"/>
        </w:rPr>
        <w:t>generalisation</w:t>
      </w:r>
      <w:r>
        <w:rPr>
          <w:sz w:val="28"/>
          <w:szCs w:val="28"/>
          <w:lang w:val="en-GB"/>
        </w:rPr>
        <w:t xml:space="preserve"> has been used to show the relations between these three concepts (Person-Doctor-Patient).</w:t>
      </w:r>
    </w:p>
    <w:p w:rsidR="007C79B9" w:rsidRDefault="007C79B9">
      <w:pPr>
        <w:spacing w:after="200" w:line="276" w:lineRule="auto"/>
        <w:ind w:left="720"/>
        <w:rPr>
          <w:sz w:val="28"/>
          <w:szCs w:val="28"/>
          <w:lang w:val="en-GB"/>
        </w:rPr>
      </w:pP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sz w:val="28"/>
          <w:szCs w:val="28"/>
          <w:lang w:val="en-GB"/>
        </w:rPr>
        <w:t xml:space="preserve">Because Patient and Doctor must collaborate with each other the new domain class named </w:t>
      </w:r>
      <w:r>
        <w:rPr>
          <w:i/>
          <w:sz w:val="28"/>
          <w:szCs w:val="28"/>
          <w:lang w:val="en-GB"/>
        </w:rPr>
        <w:t>Case</w:t>
      </w:r>
      <w:r>
        <w:rPr>
          <w:sz w:val="28"/>
          <w:szCs w:val="28"/>
          <w:lang w:val="en-GB"/>
        </w:rPr>
        <w:t xml:space="preserve"> was defined. This is a cen</w:t>
      </w:r>
      <w:r>
        <w:rPr>
          <w:sz w:val="28"/>
          <w:szCs w:val="28"/>
          <w:lang w:val="en-GB"/>
        </w:rPr>
        <w:t xml:space="preserve">tral concept because interactions between Patient in a way that one doctor has many cases, and on the other hand many doctors can work on one case.  The association between Patient and Case is defined like a </w:t>
      </w:r>
      <w:r>
        <w:rPr>
          <w:b/>
          <w:sz w:val="28"/>
          <w:szCs w:val="28"/>
          <w:lang w:val="en-GB"/>
        </w:rPr>
        <w:t>composition</w:t>
      </w:r>
      <w:r>
        <w:rPr>
          <w:sz w:val="28"/>
          <w:szCs w:val="28"/>
          <w:lang w:val="en-GB"/>
        </w:rPr>
        <w:t xml:space="preserve"> (every Case belongs to one Patient, </w:t>
      </w:r>
      <w:r>
        <w:rPr>
          <w:sz w:val="28"/>
          <w:szCs w:val="28"/>
          <w:lang w:val="en-GB"/>
        </w:rPr>
        <w:t>there is no Case without Patient, if Patient does not exist anymore, Case also does not exist).</w:t>
      </w:r>
    </w:p>
    <w:p w:rsidR="007C79B9" w:rsidRPr="007B7A57" w:rsidRDefault="007D1309">
      <w:pPr>
        <w:spacing w:after="200" w:line="276" w:lineRule="auto"/>
        <w:ind w:left="720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3767209</wp:posOffset>
                </wp:positionH>
                <wp:positionV relativeFrom="paragraph">
                  <wp:posOffset>149595</wp:posOffset>
                </wp:positionV>
                <wp:extent cx="914400" cy="509906"/>
                <wp:effectExtent l="0" t="0" r="19050" b="23494"/>
                <wp:wrapNone/>
                <wp:docPr id="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990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left:0;text-align:left;margin-left:296.65pt;margin-top:11.8pt;width:1in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1392146</wp:posOffset>
                </wp:positionH>
                <wp:positionV relativeFrom="paragraph">
                  <wp:posOffset>125848</wp:posOffset>
                </wp:positionV>
                <wp:extent cx="914400" cy="534037"/>
                <wp:effectExtent l="0" t="0" r="19050" b="18413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3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7" style="position:absolute;left:0;text-align:left;margin-left:109.6pt;margin-top:9.9pt;width:1in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Pr="007B7A57" w:rsidRDefault="007D1309">
      <w:pPr>
        <w:spacing w:after="200" w:line="276" w:lineRule="auto"/>
        <w:ind w:left="720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2666362</wp:posOffset>
                </wp:positionH>
                <wp:positionV relativeFrom="paragraph">
                  <wp:posOffset>172721</wp:posOffset>
                </wp:positionV>
                <wp:extent cx="1066804" cy="6986"/>
                <wp:effectExtent l="0" t="0" r="19046" b="31114"/>
                <wp:wrapNone/>
                <wp:docPr id="3" name="Gerader Verbinde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4" cy="6986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4A7EB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BC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90" o:spid="_x0000_s1026" type="#_x0000_t32" style="position:absolute;margin-left:209.95pt;margin-top:13.6pt;width:84pt;height: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" strokecolor="#4a7ebb" strokeweight=".26467mm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2315846</wp:posOffset>
                </wp:positionH>
                <wp:positionV relativeFrom="paragraph">
                  <wp:posOffset>12701</wp:posOffset>
                </wp:positionV>
                <wp:extent cx="342900" cy="266703"/>
                <wp:effectExtent l="19050" t="19050" r="19050" b="38097"/>
                <wp:wrapNone/>
                <wp:docPr id="4" name="Flussdiagramm: Verzweig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A77337" id="Flussdiagramm: Verzweigung 89" o:spid="_x0000_s1026" style="position:absolute;margin-left:182.35pt;margin-top:1pt;width:27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" path="m,1l1,,2,1,1,2,,1xe" fillcolor="black" strokecolor="#385d8a" strokeweight=".70561mm">
                <v:stroke joinstyle="miter"/>
                <v:path arrowok="t" o:connecttype="custom" o:connectlocs="171450,0;342900,133352;171450,266703;0,133352" o:connectangles="270,0,90,180" textboxrect="1,1,2,1"/>
              </v:shape>
            </w:pict>
          </mc:Fallback>
        </mc:AlternateContent>
      </w:r>
    </w:p>
    <w:p w:rsidR="007C79B9" w:rsidRDefault="007C79B9">
      <w:pPr>
        <w:spacing w:after="200" w:line="276" w:lineRule="auto"/>
        <w:ind w:left="720"/>
        <w:rPr>
          <w:sz w:val="24"/>
          <w:szCs w:val="24"/>
          <w:lang w:val="en-GB"/>
        </w:rPr>
      </w:pPr>
    </w:p>
    <w:p w:rsidR="007C79B9" w:rsidRDefault="007C79B9">
      <w:pPr>
        <w:spacing w:after="200" w:line="276" w:lineRule="auto"/>
        <w:ind w:left="720"/>
        <w:rPr>
          <w:sz w:val="24"/>
          <w:szCs w:val="24"/>
          <w:lang w:val="en-GB"/>
        </w:rPr>
      </w:pP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sz w:val="24"/>
          <w:szCs w:val="24"/>
          <w:lang w:val="en-GB"/>
        </w:rPr>
        <w:t xml:space="preserve">Every Patient must be treated by Doctor. That means he should have a diagnosis and get some medication. To describe exactly how it is </w:t>
      </w:r>
      <w:r>
        <w:rPr>
          <w:sz w:val="24"/>
          <w:szCs w:val="24"/>
          <w:lang w:val="en-GB"/>
        </w:rPr>
        <w:t xml:space="preserve">possible, the collaboration within </w:t>
      </w:r>
      <w:r>
        <w:rPr>
          <w:sz w:val="28"/>
          <w:szCs w:val="28"/>
          <w:lang w:val="en-GB"/>
        </w:rPr>
        <w:t xml:space="preserve">the domain class Case were three more concepts defined, named </w:t>
      </w:r>
      <w:r>
        <w:rPr>
          <w:i/>
          <w:sz w:val="28"/>
          <w:szCs w:val="28"/>
          <w:lang w:val="en-GB"/>
        </w:rPr>
        <w:t>Diagnose</w:t>
      </w:r>
      <w:r>
        <w:rPr>
          <w:sz w:val="28"/>
          <w:szCs w:val="28"/>
          <w:lang w:val="en-GB"/>
        </w:rPr>
        <w:t xml:space="preserve">, </w:t>
      </w:r>
      <w:r>
        <w:rPr>
          <w:i/>
          <w:sz w:val="28"/>
          <w:szCs w:val="28"/>
          <w:lang w:val="en-GB"/>
        </w:rPr>
        <w:t>Treatment</w:t>
      </w:r>
      <w:r>
        <w:rPr>
          <w:sz w:val="28"/>
          <w:szCs w:val="28"/>
          <w:lang w:val="en-GB"/>
        </w:rPr>
        <w:t xml:space="preserve"> and </w:t>
      </w:r>
      <w:r>
        <w:rPr>
          <w:i/>
          <w:sz w:val="28"/>
          <w:szCs w:val="28"/>
          <w:lang w:val="en-GB"/>
        </w:rPr>
        <w:t>Medication</w:t>
      </w:r>
      <w:r>
        <w:rPr>
          <w:sz w:val="28"/>
          <w:szCs w:val="28"/>
          <w:lang w:val="en-GB"/>
        </w:rPr>
        <w:t xml:space="preserve">. The association between the domains Case and Diagnose is defined as </w:t>
      </w:r>
      <w:r>
        <w:rPr>
          <w:b/>
          <w:sz w:val="28"/>
          <w:szCs w:val="28"/>
          <w:lang w:val="en-GB"/>
        </w:rPr>
        <w:t>aggregation,</w:t>
      </w:r>
      <w:r>
        <w:rPr>
          <w:sz w:val="28"/>
          <w:szCs w:val="28"/>
          <w:lang w:val="en-GB"/>
        </w:rPr>
        <w:t xml:space="preserve"> between Diagnosis and Treatment too, and b</w:t>
      </w:r>
      <w:r>
        <w:rPr>
          <w:sz w:val="28"/>
          <w:szCs w:val="28"/>
          <w:lang w:val="en-GB"/>
        </w:rPr>
        <w:t>etween Treatment and Medication, is the associations with defined cardinalities.</w:t>
      </w:r>
    </w:p>
    <w:p w:rsidR="007C79B9" w:rsidRPr="007B7A57" w:rsidRDefault="007D1309">
      <w:pPr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1285262</wp:posOffset>
                </wp:positionH>
                <wp:positionV relativeFrom="paragraph">
                  <wp:posOffset>211967</wp:posOffset>
                </wp:positionV>
                <wp:extent cx="1011555" cy="485775"/>
                <wp:effectExtent l="0" t="0" r="17145" b="28575"/>
                <wp:wrapNone/>
                <wp:docPr id="5" name="Rechtec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85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3" o:spid="_x0000_s1028" style="position:absolute;left:0;text-align:left;margin-left:101.2pt;margin-top:16.7pt;width:79.6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3814712</wp:posOffset>
                </wp:positionH>
                <wp:positionV relativeFrom="paragraph">
                  <wp:posOffset>200089</wp:posOffset>
                </wp:positionV>
                <wp:extent cx="914400" cy="534037"/>
                <wp:effectExtent l="0" t="0" r="19050" b="18413"/>
                <wp:wrapNone/>
                <wp:docPr id="6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3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Diagnose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5" o:spid="_x0000_s1029" style="position:absolute;left:0;text-align:left;margin-left:300.35pt;margin-top:15.75pt;width:1in;height:4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" fillcolor="#4f81bd" strokecolor="#385d8a" strokeweight=".7056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Diagnose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Pr="007B7A57" w:rsidRDefault="007D1309">
      <w:pPr>
        <w:spacing w:after="200" w:line="276" w:lineRule="auto"/>
        <w:ind w:left="360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2719709</wp:posOffset>
                </wp:positionH>
                <wp:positionV relativeFrom="paragraph">
                  <wp:posOffset>172721</wp:posOffset>
                </wp:positionV>
                <wp:extent cx="1081406" cy="0"/>
                <wp:effectExtent l="0" t="0" r="23494" b="19050"/>
                <wp:wrapNone/>
                <wp:docPr id="7" name="Gerader Verbinde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6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4A7EB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E8CC" id="Gerader Verbinder 97" o:spid="_x0000_s1026" type="#_x0000_t32" style="position:absolute;margin-left:214.15pt;margin-top:13.6pt;width:85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" strokecolor="#4a7ebb" strokeweight=".26467mm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2323462</wp:posOffset>
                </wp:positionH>
                <wp:positionV relativeFrom="paragraph">
                  <wp:posOffset>27944</wp:posOffset>
                </wp:positionV>
                <wp:extent cx="372746" cy="266703"/>
                <wp:effectExtent l="19050" t="19050" r="27304" b="38097"/>
                <wp:wrapNone/>
                <wp:docPr id="8" name="Flussdiagramm: Verzweig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6" cy="26670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AAD003" id="Flussdiagramm: Verzweigung 96" o:spid="_x0000_s1026" style="position:absolute;margin-left:182.95pt;margin-top:2.2pt;width:29.35pt;height: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" path="m,1l1,,2,1,1,2,,1xe" strokecolor="#385d8a" strokeweight=".70561mm">
                <v:stroke joinstyle="miter"/>
                <v:path arrowok="t" o:connecttype="custom" o:connectlocs="186373,0;372746,133352;186373,266703;0,133352" o:connectangles="270,0,90,180" textboxrect="1,1,2,1"/>
                <w10:wrap anchorx="margin"/>
              </v:shape>
            </w:pict>
          </mc:Fallback>
        </mc:AlternateContent>
      </w:r>
    </w:p>
    <w:p w:rsidR="007C79B9" w:rsidRDefault="007D1309">
      <w:pPr>
        <w:spacing w:after="20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</w:p>
    <w:p w:rsidR="007C79B9" w:rsidRDefault="007C79B9">
      <w:pPr>
        <w:spacing w:after="200" w:line="276" w:lineRule="auto"/>
        <w:rPr>
          <w:sz w:val="24"/>
          <w:szCs w:val="24"/>
          <w:lang w:val="en-GB"/>
        </w:rPr>
      </w:pPr>
    </w:p>
    <w:p w:rsidR="007C79B9" w:rsidRDefault="007D1309">
      <w:pPr>
        <w:spacing w:after="20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whole domain model is shown on the Picture 1.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1397093</wp:posOffset>
                </wp:positionH>
                <wp:positionV relativeFrom="paragraph">
                  <wp:posOffset>280757</wp:posOffset>
                </wp:positionV>
                <wp:extent cx="1316992" cy="337185"/>
                <wp:effectExtent l="0" t="0" r="16508" b="24765"/>
                <wp:wrapNone/>
                <wp:docPr id="9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2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1..*          is a</w:t>
                            </w:r>
                          </w:p>
                          <w:p w:rsidR="007C79B9" w:rsidRDefault="007C79B9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4" o:spid="_x0000_s1030" type="#_x0000_t202" style="position:absolute;margin-left:110pt;margin-top:22.1pt;width:103.7pt;height:2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" strokecolor="white" strokeweight=".17625mm">
                <v:textbox>
                  <w:txbxContent>
                    <w:p w:rsidR="007C79B9" w:rsidRDefault="007D1309">
                      <w:r>
                        <w:t>1..*          is a</w:t>
                      </w:r>
                    </w:p>
                    <w:p w:rsidR="007C79B9" w:rsidRDefault="007C79B9"/>
                  </w:txbxContent>
                </v:textbox>
              </v:shape>
            </w:pict>
          </mc:Fallback>
        </mc:AlternateContent>
      </w:r>
    </w:p>
    <w:p w:rsidR="007C79B9" w:rsidRPr="007B7A57" w:rsidRDefault="007D1309">
      <w:pPr>
        <w:tabs>
          <w:tab w:val="left" w:pos="6686"/>
        </w:tabs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3530690</wp:posOffset>
                </wp:positionH>
                <wp:positionV relativeFrom="paragraph">
                  <wp:posOffset>299630</wp:posOffset>
                </wp:positionV>
                <wp:extent cx="912498" cy="302895"/>
                <wp:effectExtent l="0" t="0" r="20952" b="20955"/>
                <wp:wrapNone/>
                <wp:docPr id="10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8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6" o:spid="_x0000_s1031" type="#_x0000_t202" style="position:absolute;margin-left:278pt;margin-top:23.6pt;width:71.85pt;height:2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61959</wp:posOffset>
                </wp:positionV>
                <wp:extent cx="1218566" cy="629921"/>
                <wp:effectExtent l="0" t="0" r="19684" b="17779"/>
                <wp:wrapNone/>
                <wp:docPr id="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6" cy="62992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Doctor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32" style="position:absolute;margin-left:0;margin-top:4.9pt;width:95.95pt;height:49.6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  <w:lang w:val="en-GB"/>
        </w:rPr>
        <w:tab/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3421383</wp:posOffset>
                </wp:positionH>
                <wp:positionV relativeFrom="paragraph">
                  <wp:posOffset>58421</wp:posOffset>
                </wp:positionV>
                <wp:extent cx="0" cy="292736"/>
                <wp:effectExtent l="133350" t="0" r="57150" b="50164"/>
                <wp:wrapNone/>
                <wp:docPr id="1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6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62501" id="Gerade Verbindung mit Pfeil 22" o:spid="_x0000_s1026" type="#_x0000_t32" style="position:absolute;margin-left:269.4pt;margin-top:4.6pt;width:0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" strokecolor="#5b9bd5" strokeweight="2.2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1233809</wp:posOffset>
                </wp:positionH>
                <wp:positionV relativeFrom="paragraph">
                  <wp:posOffset>25758</wp:posOffset>
                </wp:positionV>
                <wp:extent cx="2186943" cy="0"/>
                <wp:effectExtent l="0" t="19050" r="22857" b="19050"/>
                <wp:wrapNone/>
                <wp:docPr id="13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3" cy="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F5F24" id="Gerader Verbinder 21" o:spid="_x0000_s1026" type="#_x0000_t32" style="position:absolute;margin-left:97.15pt;margin-top:2.05pt;width:172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" strokecolor="#5b9bd5" strokeweight="2.25pt">
                <v:stroke joinstyle="miter"/>
              </v:shape>
            </w:pict>
          </mc:Fallback>
        </mc:AlternateConten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656859</wp:posOffset>
                </wp:positionH>
                <wp:positionV relativeFrom="paragraph">
                  <wp:posOffset>87535</wp:posOffset>
                </wp:positionV>
                <wp:extent cx="739777" cy="836932"/>
                <wp:effectExtent l="0" t="0" r="22223" b="20318"/>
                <wp:wrapNone/>
                <wp:docPr id="14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7" cy="836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  <w:p w:rsidR="007C79B9" w:rsidRDefault="007D1309">
                            <w:r>
                              <w:t>treats</w:t>
                            </w:r>
                          </w:p>
                          <w:p w:rsidR="007C79B9" w:rsidRDefault="007D1309">
                            <w:r>
                              <w:t>0..*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5" o:spid="_x0000_s1033" type="#_x0000_t202" style="position:absolute;margin-left:51.7pt;margin-top:6.9pt;width:58.25pt;height:6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  <w:p w:rsidR="007C79B9" w:rsidRDefault="007D1309">
                      <w:r>
                        <w:t>treats</w:t>
                      </w:r>
                    </w:p>
                    <w:p w:rsidR="007C79B9" w:rsidRDefault="007D1309">
                      <w: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580662</wp:posOffset>
                </wp:positionH>
                <wp:positionV relativeFrom="paragraph">
                  <wp:posOffset>33110</wp:posOffset>
                </wp:positionV>
                <wp:extent cx="10799" cy="978536"/>
                <wp:effectExtent l="19050" t="19050" r="27301" b="31114"/>
                <wp:wrapNone/>
                <wp:docPr id="15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" cy="978536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91F9" id="Gerader Verbinder 9" o:spid="_x0000_s1026" type="#_x0000_t32" style="position:absolute;margin-left:45.7pt;margin-top:2.6pt;width:.85pt;height:7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" strokecolor="#5b9bd5" strokeweight="2.2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2899315</wp:posOffset>
                </wp:positionH>
                <wp:positionV relativeFrom="paragraph">
                  <wp:posOffset>11338</wp:posOffset>
                </wp:positionV>
                <wp:extent cx="1196977" cy="629921"/>
                <wp:effectExtent l="0" t="0" r="22223" b="17779"/>
                <wp:wrapNone/>
                <wp:docPr id="16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7" cy="62992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Person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4" style="position:absolute;margin-left:228.3pt;margin-top:.9pt;width:94.25pt;height:4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Pr="007B7A57" w:rsidRDefault="007D1309">
      <w:pPr>
        <w:tabs>
          <w:tab w:val="left" w:pos="7406"/>
        </w:tabs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3715746</wp:posOffset>
                </wp:positionH>
                <wp:positionV relativeFrom="paragraph">
                  <wp:posOffset>430526</wp:posOffset>
                </wp:positionV>
                <wp:extent cx="662940" cy="424181"/>
                <wp:effectExtent l="0" t="0" r="22860" b="13969"/>
                <wp:wrapNone/>
                <wp:docPr id="17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42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8" o:spid="_x0000_s1035" type="#_x0000_t202" style="position:absolute;margin-left:292.6pt;margin-top:33.9pt;width:52.2pt;height:3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1397093</wp:posOffset>
                </wp:positionH>
                <wp:positionV relativeFrom="paragraph">
                  <wp:posOffset>376101</wp:posOffset>
                </wp:positionV>
                <wp:extent cx="1338581" cy="565154"/>
                <wp:effectExtent l="0" t="0" r="13969" b="25396"/>
                <wp:wrapNone/>
                <wp:docPr id="18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1" cy="565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C79B9"/>
                          <w:p w:rsidR="007C79B9" w:rsidRDefault="007D1309">
                            <w:r>
                              <w:t>1..*   is 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7" o:spid="_x0000_s1036" type="#_x0000_t202" style="position:absolute;margin-left:110pt;margin-top:29.6pt;width:105.4pt;height:4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" strokecolor="white" strokeweight=".17625mm">
                <v:textbox>
                  <w:txbxContent>
                    <w:p w:rsidR="007C79B9" w:rsidRDefault="007C79B9"/>
                    <w:p w:rsidR="007C79B9" w:rsidRDefault="007D1309">
                      <w:r>
                        <w:t>1..*   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1222918</wp:posOffset>
                </wp:positionH>
                <wp:positionV relativeFrom="paragraph">
                  <wp:posOffset>1029239</wp:posOffset>
                </wp:positionV>
                <wp:extent cx="2374267" cy="10799"/>
                <wp:effectExtent l="19050" t="19050" r="26033" b="27301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267" cy="10799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DBABA" id="Gerader Verbinder 19" o:spid="_x0000_s1026" type="#_x0000_t32" style="position:absolute;margin-left:96.3pt;margin-top:81.05pt;width:186.95pt;height: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3552462</wp:posOffset>
                </wp:positionH>
                <wp:positionV relativeFrom="paragraph">
                  <wp:posOffset>321676</wp:posOffset>
                </wp:positionV>
                <wp:extent cx="43818" cy="738506"/>
                <wp:effectExtent l="57150" t="38100" r="70482" b="4444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8" cy="738506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5469" id="Gerade Verbindung mit Pfeil 20" o:spid="_x0000_s1026" type="#_x0000_t32" style="position:absolute;margin-left:279.7pt;margin-top:25.35pt;width:3.45pt;height:58.1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" strokecolor="#5b9bd5" strokeweight="2.2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5359490</wp:posOffset>
                </wp:positionH>
                <wp:positionV relativeFrom="paragraph">
                  <wp:posOffset>1531802</wp:posOffset>
                </wp:positionV>
                <wp:extent cx="0" cy="1000125"/>
                <wp:effectExtent l="19050" t="19050" r="19050" b="9525"/>
                <wp:wrapNone/>
                <wp:docPr id="21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0DDA3" id="Gerader Verbinder 17" o:spid="_x0000_s1026" type="#_x0000_t32" style="position:absolute;margin-left:422pt;margin-top:120.6pt;width:0;height:78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4728115</wp:posOffset>
                </wp:positionH>
                <wp:positionV relativeFrom="paragraph">
                  <wp:posOffset>867774</wp:posOffset>
                </wp:positionV>
                <wp:extent cx="1305562" cy="652781"/>
                <wp:effectExtent l="0" t="0" r="27938" b="13969"/>
                <wp:wrapNone/>
                <wp:docPr id="22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2" cy="65278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Medication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6" o:spid="_x0000_s1037" style="position:absolute;margin-left:372.3pt;margin-top:68.35pt;width:102.8pt;height:5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Medication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5598971</wp:posOffset>
                </wp:positionH>
                <wp:positionV relativeFrom="paragraph">
                  <wp:posOffset>1651543</wp:posOffset>
                </wp:positionV>
                <wp:extent cx="608332" cy="836932"/>
                <wp:effectExtent l="0" t="0" r="20318" b="20318"/>
                <wp:wrapNone/>
                <wp:docPr id="23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2" cy="836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0..*</w:t>
                            </w:r>
                          </w:p>
                          <w:p w:rsidR="007C79B9" w:rsidRDefault="007D1309">
                            <w:r>
                              <w:t>defines</w:t>
                            </w:r>
                          </w:p>
                          <w:p w:rsidR="007C79B9" w:rsidRDefault="007D1309">
                            <w:r>
                              <w:t>1</w:t>
                            </w:r>
                          </w:p>
                          <w:p w:rsidR="007C79B9" w:rsidRDefault="007C79B9"/>
                          <w:p w:rsidR="007C79B9" w:rsidRDefault="007C79B9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0" o:spid="_x0000_s1038" type="#_x0000_t202" style="position:absolute;margin-left:440.85pt;margin-top:130.05pt;width:47.9pt;height:6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" strokecolor="white" strokeweight=".17625mm">
                <v:textbox>
                  <w:txbxContent>
                    <w:p w:rsidR="007C79B9" w:rsidRDefault="007D1309">
                      <w:r>
                        <w:t>0..*</w:t>
                      </w:r>
                    </w:p>
                    <w:p w:rsidR="007C79B9" w:rsidRDefault="007D1309">
                      <w:r>
                        <w:t>defines</w:t>
                      </w:r>
                    </w:p>
                    <w:p w:rsidR="007C79B9" w:rsidRDefault="007D1309">
                      <w:r>
                        <w:t>1</w:t>
                      </w:r>
                    </w:p>
                    <w:p w:rsidR="007C79B9" w:rsidRDefault="007C79B9"/>
                    <w:p w:rsidR="007C79B9" w:rsidRDefault="007C79B9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4096749</wp:posOffset>
                </wp:positionH>
                <wp:positionV relativeFrom="paragraph">
                  <wp:posOffset>2163168</wp:posOffset>
                </wp:positionV>
                <wp:extent cx="674370" cy="554355"/>
                <wp:effectExtent l="0" t="0" r="11430" b="17145"/>
                <wp:wrapNone/>
                <wp:docPr id="24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defines</w:t>
                            </w:r>
                          </w:p>
                          <w:p w:rsidR="007C79B9" w:rsidRDefault="007D1309">
                            <w:r>
                              <w:t>1      1..*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9" o:spid="_x0000_s1039" type="#_x0000_t202" style="position:absolute;margin-left:322.6pt;margin-top:170.35pt;width:53.1pt;height:4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" strokecolor="white" strokeweight=".17625mm">
                <v:textbox>
                  <w:txbxContent>
                    <w:p w:rsidR="007C79B9" w:rsidRDefault="007D1309">
                      <w:r>
                        <w:t>defines</w:t>
                      </w:r>
                    </w:p>
                    <w:p w:rsidR="007C79B9" w:rsidRDefault="007D1309">
                      <w:r>
                        <w:t>1      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1669237</wp:posOffset>
                </wp:positionH>
                <wp:positionV relativeFrom="paragraph">
                  <wp:posOffset>2130515</wp:posOffset>
                </wp:positionV>
                <wp:extent cx="794385" cy="511177"/>
                <wp:effectExtent l="0" t="0" r="24765" b="22223"/>
                <wp:wrapNone/>
                <wp:docPr id="25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511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defines         </w:t>
                            </w:r>
                          </w:p>
                          <w:p w:rsidR="007C79B9" w:rsidRDefault="007D13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     1..*       1..*  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40" type="#_x0000_t202" style="position:absolute;margin-left:131.45pt;margin-top:167.75pt;width:62.55pt;height:4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" strokecolor="white" strokeweight=".17625mm">
                <v:textbox>
                  <w:txbxContent>
                    <w:p w:rsidR="007C79B9" w:rsidRDefault="007D13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defines         </w:t>
                      </w:r>
                    </w:p>
                    <w:p w:rsidR="007C79B9" w:rsidRDefault="007D13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     1..*       1..*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874577</wp:posOffset>
                </wp:positionH>
                <wp:positionV relativeFrom="paragraph">
                  <wp:posOffset>1455605</wp:posOffset>
                </wp:positionV>
                <wp:extent cx="466728" cy="836932"/>
                <wp:effectExtent l="0" t="0" r="28572" b="20318"/>
                <wp:wrapNone/>
                <wp:docPr id="26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8" cy="836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79B9" w:rsidRDefault="007D1309">
                            <w:r>
                              <w:t>1</w:t>
                            </w:r>
                          </w:p>
                          <w:p w:rsidR="007C79B9" w:rsidRDefault="007D1309">
                            <w:r>
                              <w:t>has</w:t>
                            </w:r>
                          </w:p>
                          <w:p w:rsidR="007C79B9" w:rsidRDefault="007D1309">
                            <w:r>
                              <w:t>1..*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7" o:spid="_x0000_s1041" type="#_x0000_t202" style="position:absolute;margin-left:68.85pt;margin-top:114.6pt;width:36.75pt;height:6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" strokecolor="white" strokeweight=".17625mm">
                <v:textbox>
                  <w:txbxContent>
                    <w:p w:rsidR="007C79B9" w:rsidRDefault="007D1309">
                      <w:r>
                        <w:t>1</w:t>
                      </w:r>
                    </w:p>
                    <w:p w:rsidR="007C79B9" w:rsidRDefault="007D1309">
                      <w:r>
                        <w:t>has</w:t>
                      </w:r>
                    </w:p>
                    <w:p w:rsidR="007C79B9" w:rsidRDefault="007D1309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4031434</wp:posOffset>
                </wp:positionH>
                <wp:positionV relativeFrom="paragraph">
                  <wp:posOffset>2794543</wp:posOffset>
                </wp:positionV>
                <wp:extent cx="859792" cy="9528"/>
                <wp:effectExtent l="19050" t="19050" r="35558" b="28572"/>
                <wp:wrapNone/>
                <wp:docPr id="27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2" cy="9528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CEEF" id="Gerader Verbinder 15" o:spid="_x0000_s1026" type="#_x0000_t32" style="position:absolute;margin-left:317.45pt;margin-top:220.05pt;width:67.7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1723662</wp:posOffset>
                </wp:positionH>
                <wp:positionV relativeFrom="paragraph">
                  <wp:posOffset>2761890</wp:posOffset>
                </wp:positionV>
                <wp:extent cx="782955" cy="20958"/>
                <wp:effectExtent l="19050" t="19050" r="36195" b="36192"/>
                <wp:wrapNone/>
                <wp:docPr id="28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20958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57F0" id="Gerader Verbinder 14" o:spid="_x0000_s1026" type="#_x0000_t32" style="position:absolute;margin-left:135.7pt;margin-top:217.45pt;width:61.65pt;height: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3650431</wp:posOffset>
                </wp:positionH>
                <wp:positionV relativeFrom="paragraph">
                  <wp:posOffset>2609487</wp:posOffset>
                </wp:positionV>
                <wp:extent cx="402592" cy="315596"/>
                <wp:effectExtent l="19050" t="19050" r="16508" b="46354"/>
                <wp:wrapNone/>
                <wp:docPr id="29" name="Flussdiagramm: Verzweig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2" cy="31559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165D0C" id="Flussdiagramm: Verzweigung 13" o:spid="_x0000_s1026" style="position:absolute;margin-left:287.45pt;margin-top:205.45pt;width:31.7pt;height:24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" path="m,1l1,,2,1,1,2,,1xe" strokecolor="#41719c" strokeweight=".35281mm">
                <v:stroke joinstyle="miter"/>
                <v:path arrowok="t" o:connecttype="custom" o:connectlocs="201296,0;402592,157798;201296,315596;0,157798" o:connectangles="270,0,90,180" textboxrect="1,1,2,2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1309731</wp:posOffset>
                </wp:positionH>
                <wp:positionV relativeFrom="paragraph">
                  <wp:posOffset>2609212</wp:posOffset>
                </wp:positionV>
                <wp:extent cx="412751" cy="292736"/>
                <wp:effectExtent l="19050" t="19050" r="25399" b="31114"/>
                <wp:wrapNone/>
                <wp:docPr id="30" name="Flussdiagramm: Verzweig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1" cy="29273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5201696" id="Flussdiagramm: Verzweigung 12" o:spid="_x0000_s1026" style="position:absolute;margin-left:103.15pt;margin-top:205.45pt;width:32.5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" path="m,1l1,,2,1,1,2,,1xe" strokecolor="#5b9bd5" strokeweight=".35281mm">
                <v:stroke joinstyle="miter"/>
                <v:path arrowok="t" o:connecttype="custom" o:connectlocs="206376,0;412751,146368;206376,292736;0,146368" o:connectangles="270,0,90,180" textboxrect="1,1,1,2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4836974</wp:posOffset>
                </wp:positionH>
                <wp:positionV relativeFrom="paragraph">
                  <wp:posOffset>2555062</wp:posOffset>
                </wp:positionV>
                <wp:extent cx="1174117" cy="598173"/>
                <wp:effectExtent l="0" t="0" r="26033" b="11427"/>
                <wp:wrapNone/>
                <wp:docPr id="3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7" cy="59817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Treatment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42" style="position:absolute;margin-left:380.85pt;margin-top:201.2pt;width:92.45pt;height:4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Treatment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2540093</wp:posOffset>
                </wp:positionH>
                <wp:positionV relativeFrom="paragraph">
                  <wp:posOffset>2457084</wp:posOffset>
                </wp:positionV>
                <wp:extent cx="1109981" cy="598173"/>
                <wp:effectExtent l="0" t="0" r="13969" b="11427"/>
                <wp:wrapNone/>
                <wp:docPr id="32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1" cy="59817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Diagnose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" o:spid="_x0000_s1043" style="position:absolute;margin-left:200pt;margin-top:193.45pt;width:87.4pt;height:4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Diagnose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645977</wp:posOffset>
                </wp:positionH>
                <wp:positionV relativeFrom="paragraph">
                  <wp:posOffset>1803946</wp:posOffset>
                </wp:positionV>
                <wp:extent cx="9528" cy="651510"/>
                <wp:effectExtent l="19050" t="19050" r="28572" b="34290"/>
                <wp:wrapNone/>
                <wp:docPr id="33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8" cy="65151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837A" id="Gerader Verbinder 8" o:spid="_x0000_s1026" type="#_x0000_t32" style="position:absolute;margin-left:50.85pt;margin-top:142.05pt;width:.75pt;height:5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" strokecolor="#5b9bd5" strokeweight="2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515163</wp:posOffset>
                </wp:positionH>
                <wp:positionV relativeFrom="paragraph">
                  <wp:posOffset>1324517</wp:posOffset>
                </wp:positionV>
                <wp:extent cx="271147" cy="445770"/>
                <wp:effectExtent l="19050" t="19050" r="33653" b="30480"/>
                <wp:wrapNone/>
                <wp:docPr id="34" name="Flussdiagramm: Verzweig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7" cy="44577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+- f3 0 f2"/>
                            <a:gd name="f8" fmla="*/ f7 1 2"/>
                            <a:gd name="f9" fmla="*/ f7 1 4"/>
                            <a:gd name="f10" fmla="*/ f7 3 1"/>
                            <a:gd name="f11" fmla="*/ f10 1 4"/>
                            <a:gd name="f12" fmla="*/ f9 1 f8"/>
                            <a:gd name="f13" fmla="*/ f11 1 f8"/>
                            <a:gd name="f14" fmla="*/ f12 f5 1"/>
                            <a:gd name="f15" fmla="*/ f12 f6 1"/>
                            <a:gd name="f16" fmla="*/ f13 f5 1"/>
                            <a:gd name="f17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4" t="f15" r="f16" b="f17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B88AF03" id="Flussdiagramm: Verzweigung 7" o:spid="_x0000_s1026" style="position:absolute;margin-left:40.55pt;margin-top:104.3pt;width:21.35pt;height:35.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" path="m,1l1,,2,1,1,2,,1xe" fillcolor="black" strokecolor="#41719c" strokeweight=".35281mm">
                <v:stroke joinstyle="miter"/>
                <v:path arrowok="t" o:connecttype="custom" o:connectlocs="135574,0;271147,222885;135574,445770;0,222885" o:connectangles="270,0,90,180" textboxrect="1,1,1,2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47265</wp:posOffset>
                </wp:positionH>
                <wp:positionV relativeFrom="paragraph">
                  <wp:posOffset>2413540</wp:posOffset>
                </wp:positionV>
                <wp:extent cx="1240155" cy="609603"/>
                <wp:effectExtent l="0" t="0" r="17145" b="19047"/>
                <wp:wrapNone/>
                <wp:docPr id="35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096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44" style="position:absolute;margin-left:3.7pt;margin-top:190.05pt;width:97.6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25493</wp:posOffset>
                </wp:positionH>
                <wp:positionV relativeFrom="paragraph">
                  <wp:posOffset>682718</wp:posOffset>
                </wp:positionV>
                <wp:extent cx="1196977" cy="609603"/>
                <wp:effectExtent l="0" t="0" r="22223" b="19047"/>
                <wp:wrapNone/>
                <wp:docPr id="3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7" cy="6096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45" style="position:absolute;margin-left:2pt;margin-top:53.75pt;width:94.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" fillcolor="#5b9bd5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ab/>
      </w: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D1309">
      <w:pPr>
        <w:tabs>
          <w:tab w:val="left" w:pos="740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Picture 1. Domain Model.</w:t>
      </w:r>
    </w:p>
    <w:p w:rsidR="007C79B9" w:rsidRDefault="007D1309">
      <w:pPr>
        <w:pStyle w:val="Listenabsatz"/>
        <w:numPr>
          <w:ilvl w:val="0"/>
          <w:numId w:val="1"/>
        </w:numPr>
        <w:tabs>
          <w:tab w:val="left" w:pos="9926"/>
        </w:tabs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UML sequence diagram</w:t>
      </w:r>
    </w:p>
    <w:p w:rsidR="007C79B9" w:rsidRDefault="007D1309">
      <w:pPr>
        <w:pStyle w:val="Listenabsatz"/>
        <w:tabs>
          <w:tab w:val="left" w:pos="7406"/>
        </w:tabs>
        <w:ind w:left="36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2.1 Information update</w:t>
      </w:r>
    </w:p>
    <w:p w:rsidR="007C79B9" w:rsidRDefault="007D1309">
      <w:pPr>
        <w:tabs>
          <w:tab w:val="left" w:pos="7406"/>
        </w:tabs>
      </w:pPr>
      <w:r>
        <w:rPr>
          <w:noProof/>
          <w:lang w:eastAsia="de-DE"/>
        </w:rPr>
        <w:drawing>
          <wp:inline distT="0" distB="0" distL="0" distR="0">
            <wp:extent cx="5760720" cy="6614156"/>
            <wp:effectExtent l="0" t="0" r="0" b="0"/>
            <wp:docPr id="37" name="Grafik 49" descr="C:\Folien3\Software Engineering\Project\Bil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4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D1309">
      <w:pPr>
        <w:tabs>
          <w:tab w:val="left" w:pos="7406"/>
        </w:tabs>
        <w:rPr>
          <w:lang w:val="en-GB"/>
        </w:rPr>
      </w:pPr>
      <w:r>
        <w:rPr>
          <w:lang w:val="en-GB"/>
        </w:rPr>
        <w:t>Diagram 1</w:t>
      </w:r>
    </w:p>
    <w:p w:rsidR="007C79B9" w:rsidRDefault="007D1309">
      <w:pPr>
        <w:pStyle w:val="Listenabsatz"/>
        <w:rPr>
          <w:lang w:val="en-GB"/>
        </w:rPr>
      </w:pPr>
      <w:r>
        <w:rPr>
          <w:lang w:val="en-GB"/>
        </w:rPr>
        <w:t>The sequence diagram of Diagram 1 describes the process when the user updates some information in our software. The user starts with: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Enter the PID and get access to Patient Information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PID,UID and Patient Information we get access to</w:t>
      </w:r>
      <w:r>
        <w:rPr>
          <w:lang w:val="en-GB"/>
        </w:rPr>
        <w:t xml:space="preserve"> our database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system tests if the user has permission to the information in our database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user has the necessary rights, information is shown out of our database in the Patient information system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user does not have the necessary rights, th</w:t>
      </w:r>
      <w:r>
        <w:rPr>
          <w:lang w:val="en-GB"/>
        </w:rPr>
        <w:t>e information out of the database will not be shown on the user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In situation 4 the user has the right to edit patient Information’s.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New information will be added to the database</w:t>
      </w:r>
    </w:p>
    <w:p w:rsidR="007C79B9" w:rsidRDefault="007D13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 base let the patient Information system know that information is now</w:t>
      </w:r>
      <w:r>
        <w:rPr>
          <w:lang w:val="en-GB"/>
        </w:rPr>
        <w:t xml:space="preserve"> up to date.</w:t>
      </w:r>
    </w:p>
    <w:p w:rsidR="007C79B9" w:rsidRDefault="007D1309">
      <w:pPr>
        <w:pStyle w:val="Listenabsatz"/>
        <w:numPr>
          <w:ilvl w:val="0"/>
          <w:numId w:val="3"/>
        </w:numPr>
        <w:suppressAutoHyphens w:val="0"/>
        <w:spacing w:after="200" w:line="276" w:lineRule="auto"/>
        <w:textAlignment w:val="auto"/>
        <w:rPr>
          <w:lang w:val="en-GB"/>
        </w:rPr>
      </w:pPr>
      <w:r>
        <w:rPr>
          <w:lang w:val="en-GB"/>
        </w:rPr>
        <w:t>The user gets a message, that all information is up to date.</w:t>
      </w:r>
    </w:p>
    <w:p w:rsidR="007C79B9" w:rsidRDefault="007C79B9">
      <w:pPr>
        <w:tabs>
          <w:tab w:val="left" w:pos="7406"/>
        </w:tabs>
        <w:rPr>
          <w:lang w:val="en-GB"/>
        </w:rPr>
      </w:pPr>
    </w:p>
    <w:p w:rsidR="007C79B9" w:rsidRDefault="007D1309">
      <w:pPr>
        <w:tabs>
          <w:tab w:val="left" w:pos="7406"/>
        </w:tabs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2.2 Information about some specific event</w:t>
      </w:r>
    </w:p>
    <w:p w:rsidR="007C79B9" w:rsidRDefault="007D1309">
      <w:pPr>
        <w:tabs>
          <w:tab w:val="left" w:pos="7406"/>
        </w:tabs>
      </w:pPr>
      <w:r>
        <w:rPr>
          <w:lang w:val="en-GB"/>
        </w:rPr>
        <w:t>The sequence diagram of Diagram 2 describes the process when system alerts the user about the specific even. The user starts with: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Enter th</w:t>
      </w:r>
      <w:r>
        <w:rPr>
          <w:lang w:val="en-GB"/>
        </w:rPr>
        <w:t>e PID and get access to Patient Information system.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With the PID, UID the Patient Information system checks on database if new information is available.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The system tests if the user has permit to the information in our database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If no new information is ava</w:t>
      </w:r>
      <w:r>
        <w:rPr>
          <w:lang w:val="en-GB"/>
        </w:rPr>
        <w:t>ilable, the database tells that fact on the Patient information system. No system alert has to turn on to the user.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If  the user does not have the necessary rights, the information out of the database will not be shown to the user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If the user has the neces</w:t>
      </w:r>
      <w:r>
        <w:rPr>
          <w:lang w:val="en-GB"/>
        </w:rPr>
        <w:t>sary rights, and new information is available, the database tells that fact to Patient Information system and then to the user.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The Patient Information system checks if it has to trigger a system alert. If yes, the data will save at database.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>The user will</w:t>
      </w:r>
      <w:r>
        <w:rPr>
          <w:lang w:val="en-GB"/>
        </w:rPr>
        <w:t xml:space="preserve"> receive a system alert message from the Patient Information system which has data from the data base.</w:t>
      </w:r>
    </w:p>
    <w:p w:rsidR="007C79B9" w:rsidRDefault="007D1309">
      <w:pPr>
        <w:numPr>
          <w:ilvl w:val="0"/>
          <w:numId w:val="4"/>
        </w:numPr>
        <w:spacing w:after="200" w:line="276" w:lineRule="auto"/>
        <w:rPr>
          <w:lang w:val="en-GB"/>
        </w:rPr>
      </w:pPr>
      <w:r>
        <w:rPr>
          <w:lang w:val="en-GB"/>
        </w:rPr>
        <w:t xml:space="preserve">If in the Patient Information system the condition for system alert isn‘t given, no action is necessary </w:t>
      </w:r>
    </w:p>
    <w:p w:rsidR="007C79B9" w:rsidRDefault="007C79B9">
      <w:pPr>
        <w:spacing w:after="200" w:line="276" w:lineRule="auto"/>
        <w:ind w:left="360"/>
        <w:rPr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w:lastRenderedPageBreak/>
        <w:drawing>
          <wp:inline distT="0" distB="0" distL="0" distR="0">
            <wp:extent cx="6350370" cy="6861145"/>
            <wp:effectExtent l="0" t="0" r="0" b="0"/>
            <wp:docPr id="38" name="Grafik 47" descr="C:\Folien3\Software Engineering\Project\Bild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370" cy="6861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Diagram 2</w:t>
      </w:r>
    </w:p>
    <w:p w:rsidR="007C79B9" w:rsidRDefault="007D1309">
      <w:pPr>
        <w:pStyle w:val="Listenabsatz"/>
        <w:keepNext/>
        <w:keepLines/>
        <w:numPr>
          <w:ilvl w:val="0"/>
          <w:numId w:val="1"/>
        </w:numPr>
        <w:spacing w:before="480" w:after="0" w:line="276" w:lineRule="auto"/>
        <w:rPr>
          <w:rFonts w:ascii="Cambria" w:eastAsia="Times New Roman" w:hAnsi="Cambria"/>
          <w:b/>
          <w:bCs/>
          <w:sz w:val="40"/>
          <w:szCs w:val="40"/>
          <w:lang w:val="en-GB"/>
        </w:rPr>
      </w:pPr>
      <w:r>
        <w:rPr>
          <w:rFonts w:ascii="Cambria" w:eastAsia="Times New Roman" w:hAnsi="Cambria"/>
          <w:b/>
          <w:bCs/>
          <w:sz w:val="40"/>
          <w:szCs w:val="40"/>
          <w:lang w:val="en-GB"/>
        </w:rPr>
        <w:lastRenderedPageBreak/>
        <w:t>Refined UML domain model</w:t>
      </w:r>
    </w:p>
    <w:p w:rsidR="007C79B9" w:rsidRDefault="007C79B9">
      <w:pPr>
        <w:spacing w:after="200" w:line="276" w:lineRule="auto"/>
        <w:rPr>
          <w:lang w:val="en-GB"/>
        </w:rPr>
      </w:pPr>
    </w:p>
    <w:p w:rsidR="007C79B9" w:rsidRDefault="007D1309">
      <w:pPr>
        <w:spacing w:after="200" w:line="276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After</w:t>
      </w:r>
      <w:r>
        <w:rPr>
          <w:rFonts w:ascii="Cambria" w:hAnsi="Cambria"/>
          <w:sz w:val="28"/>
          <w:szCs w:val="28"/>
          <w:lang w:val="en-GB"/>
        </w:rPr>
        <w:t xml:space="preserve"> creating two sequence diagrams describing two different situations, the Domain Model has been refined. </w:t>
      </w:r>
    </w:p>
    <w:p w:rsidR="007C79B9" w:rsidRDefault="007D1309">
      <w:pPr>
        <w:spacing w:after="200" w:line="276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There are attributes and operations which can be used at a later stage – creation of classes’ diagram.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b/>
          <w:sz w:val="28"/>
          <w:szCs w:val="28"/>
          <w:lang w:val="en-GB"/>
        </w:rPr>
        <w:t>Attributes</w:t>
      </w:r>
      <w:r>
        <w:rPr>
          <w:rFonts w:ascii="Cambria" w:hAnsi="Cambria"/>
          <w:sz w:val="28"/>
          <w:szCs w:val="28"/>
          <w:lang w:val="en-GB"/>
        </w:rPr>
        <w:t>: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i/>
          <w:sz w:val="28"/>
          <w:szCs w:val="28"/>
          <w:lang w:val="en-GB"/>
        </w:rPr>
        <w:t>PID</w:t>
      </w:r>
      <w:r>
        <w:rPr>
          <w:rFonts w:ascii="Cambria" w:hAnsi="Cambria"/>
          <w:sz w:val="28"/>
          <w:szCs w:val="28"/>
          <w:lang w:val="en-GB"/>
        </w:rPr>
        <w:t xml:space="preserve"> –patient’s identification number</w:t>
      </w:r>
      <w:r>
        <w:rPr>
          <w:rFonts w:ascii="Cambria" w:hAnsi="Cambria"/>
          <w:sz w:val="28"/>
          <w:szCs w:val="28"/>
          <w:lang w:val="en-GB"/>
        </w:rPr>
        <w:t xml:space="preserve"> (belongs to class Patient)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i/>
          <w:sz w:val="28"/>
          <w:szCs w:val="28"/>
          <w:lang w:val="en-GB"/>
        </w:rPr>
        <w:t>UID</w:t>
      </w:r>
      <w:r>
        <w:rPr>
          <w:rFonts w:ascii="Cambria" w:hAnsi="Cambria"/>
          <w:sz w:val="28"/>
          <w:szCs w:val="28"/>
          <w:lang w:val="en-GB"/>
        </w:rPr>
        <w:t>- user’s identification number (belongs to class Doctor)</w:t>
      </w:r>
    </w:p>
    <w:p w:rsidR="007C79B9" w:rsidRPr="007B7A57" w:rsidRDefault="007D1309">
      <w:pPr>
        <w:spacing w:after="200" w:line="276" w:lineRule="auto"/>
        <w:rPr>
          <w:lang w:val="en-US"/>
        </w:rPr>
      </w:pPr>
      <w:r>
        <w:rPr>
          <w:rFonts w:ascii="Cambria" w:hAnsi="Cambria"/>
          <w:b/>
          <w:sz w:val="28"/>
          <w:szCs w:val="28"/>
          <w:lang w:val="en-GB"/>
        </w:rPr>
        <w:t>Operations can be used later as methods of classes</w:t>
      </w:r>
      <w:r>
        <w:rPr>
          <w:rFonts w:ascii="Cambria" w:hAnsi="Cambria"/>
          <w:sz w:val="28"/>
          <w:szCs w:val="28"/>
          <w:lang w:val="en-GB"/>
        </w:rPr>
        <w:t>:</w:t>
      </w:r>
    </w:p>
    <w:p w:rsidR="007C79B9" w:rsidRDefault="007D1309">
      <w:pPr>
        <w:spacing w:after="200" w:line="276" w:lineRule="auto"/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 xml:space="preserve">viewInfo() </w:t>
      </w:r>
    </w:p>
    <w:p w:rsidR="007C79B9" w:rsidRDefault="007D1309">
      <w:pPr>
        <w:spacing w:after="200" w:line="276" w:lineRule="auto"/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>edit(argument)</w:t>
      </w:r>
    </w:p>
    <w:p w:rsidR="007C79B9" w:rsidRDefault="007D1309">
      <w:pPr>
        <w:tabs>
          <w:tab w:val="left" w:pos="7406"/>
        </w:tabs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>distributeInfo</w:t>
      </w:r>
    </w:p>
    <w:p w:rsidR="007C79B9" w:rsidRDefault="007D1309">
      <w:pPr>
        <w:tabs>
          <w:tab w:val="left" w:pos="7406"/>
        </w:tabs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With this it is possible to modify three classes on Domain Model:</w:t>
      </w:r>
    </w:p>
    <w:p w:rsidR="007C79B9" w:rsidRPr="007B7A57" w:rsidRDefault="007D1309">
      <w:pPr>
        <w:tabs>
          <w:tab w:val="left" w:pos="7406"/>
        </w:tabs>
        <w:rPr>
          <w:lang w:val="en-US"/>
        </w:rPr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161784</wp:posOffset>
                </wp:positionV>
                <wp:extent cx="1506858" cy="521336"/>
                <wp:effectExtent l="0" t="0" r="17142" b="12064"/>
                <wp:wrapNone/>
                <wp:docPr id="39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8" cy="52133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Doctor</w:t>
                            </w:r>
                          </w:p>
                          <w:p w:rsidR="007C79B9" w:rsidRDefault="007C79B9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5" o:spid="_x0000_s1046" style="position:absolute;margin-left:0;margin-top:12.75pt;width:118.65pt;height:41.0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" fillcolor="#e7e6e6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Doctor</w:t>
                      </w:r>
                    </w:p>
                    <w:p w:rsidR="007C79B9" w:rsidRDefault="007C79B9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2959684</wp:posOffset>
                </wp:positionH>
                <wp:positionV relativeFrom="paragraph">
                  <wp:posOffset>138037</wp:posOffset>
                </wp:positionV>
                <wp:extent cx="1424306" cy="521336"/>
                <wp:effectExtent l="0" t="0" r="23494" b="12064"/>
                <wp:wrapNone/>
                <wp:docPr id="40" name="Rechtec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6" cy="52133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Patient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0" o:spid="_x0000_s1047" style="position:absolute;margin-left:233.05pt;margin-top:10.85pt;width:112.15pt;height:4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" fillcolor="#e7e6e6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259927</wp:posOffset>
                </wp:positionV>
                <wp:extent cx="1518288" cy="735333"/>
                <wp:effectExtent l="0" t="0" r="24762" b="26667"/>
                <wp:wrapNone/>
                <wp:docPr id="41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8" cy="73533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UID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6" o:spid="_x0000_s1048" style="position:absolute;margin-left:0;margin-top:20.45pt;width:119.55pt;height:57.9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UID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2971562</wp:posOffset>
                </wp:positionH>
                <wp:positionV relativeFrom="paragraph">
                  <wp:posOffset>248058</wp:posOffset>
                </wp:positionV>
                <wp:extent cx="1412876" cy="699772"/>
                <wp:effectExtent l="0" t="0" r="15874" b="24128"/>
                <wp:wrapNone/>
                <wp:docPr id="42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6" cy="699772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PID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1" o:spid="_x0000_s1049" style="position:absolute;margin-left:234pt;margin-top:19.55pt;width:111.25pt;height:55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PID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40"/>
          <w:szCs w:val="40"/>
          <w:lang w:val="en-GB"/>
        </w:rPr>
        <w:t>()</w:t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123709</wp:posOffset>
                </wp:positionV>
                <wp:extent cx="1518288" cy="735333"/>
                <wp:effectExtent l="0" t="0" r="24762" b="26667"/>
                <wp:wrapNone/>
                <wp:docPr id="43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8" cy="73533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viewInfo()</w:t>
                            </w:r>
                          </w:p>
                          <w:p w:rsidR="007C79B9" w:rsidRDefault="007D1309"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edit(argument)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7" o:spid="_x0000_s1050" style="position:absolute;margin-left:0;margin-top:9.75pt;width:119.55pt;height:57.9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viewInfo()</w:t>
                      </w:r>
                    </w:p>
                    <w:p w:rsidR="007C79B9" w:rsidRDefault="007D1309">
                      <w:r>
                        <w:rPr>
                          <w:color w:val="000000"/>
                          <w:sz w:val="32"/>
                          <w:szCs w:val="32"/>
                        </w:rPr>
                        <w:t>edit(argument)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2971562</wp:posOffset>
                </wp:positionH>
                <wp:positionV relativeFrom="paragraph">
                  <wp:posOffset>99962</wp:posOffset>
                </wp:positionV>
                <wp:extent cx="1411605" cy="462915"/>
                <wp:effectExtent l="0" t="0" r="17145" b="13335"/>
                <wp:wrapNone/>
                <wp:docPr id="44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4629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8B020E9" id="Rechteck 112" o:spid="_x0000_s1026" style="position:absolute;margin-left:234pt;margin-top:7.85pt;width:111.15pt;height:3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" fillcolor="#e7e6e6" strokecolor="#41719c" strokeweight=".35281mm">
                <v:textbox inset="0,0,0,0"/>
              </v:rect>
            </w:pict>
          </mc:Fallback>
        </mc:AlternateContent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D1309">
      <w:pPr>
        <w:tabs>
          <w:tab w:val="left" w:pos="7406"/>
        </w:tabs>
      </w:pPr>
      <w:r>
        <w:rPr>
          <w:b/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17519</wp:posOffset>
                </wp:positionV>
                <wp:extent cx="1495428" cy="723903"/>
                <wp:effectExtent l="0" t="0" r="28572" b="19047"/>
                <wp:wrapNone/>
                <wp:docPr id="45" name="Rechtec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72390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Case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3" o:spid="_x0000_s1051" style="position:absolute;margin-left:0;margin-top:1.4pt;width:117.75pt;height:57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" fillcolor="#e7e6e6" strokecolor="#41719c" strokeweight=".35281mm">
                <v:textbox>
                  <w:txbxContent>
                    <w:p w:rsidR="007C79B9" w:rsidRDefault="007D1309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79B9" w:rsidRDefault="007C79B9">
      <w:pPr>
        <w:spacing w:after="200" w:line="276" w:lineRule="auto"/>
        <w:rPr>
          <w:lang w:val="en-GB"/>
        </w:rPr>
      </w:pPr>
    </w:p>
    <w:p w:rsidR="007C79B9" w:rsidRDefault="007D1309">
      <w:pPr>
        <w:spacing w:after="200" w:line="276" w:lineRule="auto"/>
      </w:pPr>
      <w:r>
        <w:rPr>
          <w:rFonts w:ascii="Cambria" w:hAnsi="Cambria"/>
          <w:i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6208</wp:posOffset>
                </wp:positionV>
                <wp:extent cx="1495428" cy="426723"/>
                <wp:effectExtent l="0" t="0" r="28572" b="11427"/>
                <wp:wrapNone/>
                <wp:docPr id="46" name="Rechtec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42672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2868F22" id="Rechteck 114" o:spid="_x0000_s1026" style="position:absolute;margin-left:0;margin-top:.5pt;width:117.75pt;height:33.6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" fillcolor="#e7e6e6" strokecolor="#41719c" strokeweight=".35281mm">
                <v:textbox inset="0,0,0,0"/>
                <w10:wrap anchorx="margin"/>
              </v:rect>
            </w:pict>
          </mc:Fallback>
        </mc:AlternateContent>
      </w:r>
    </w:p>
    <w:p w:rsidR="007C79B9" w:rsidRDefault="007D1309">
      <w:pPr>
        <w:spacing w:after="200" w:line="276" w:lineRule="auto"/>
      </w:pPr>
      <w:r>
        <w:rPr>
          <w:rFonts w:ascii="Cambria" w:hAnsi="Cambri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-630</wp:posOffset>
                </wp:positionH>
                <wp:positionV relativeFrom="paragraph">
                  <wp:posOffset>99056</wp:posOffset>
                </wp:positionV>
                <wp:extent cx="1495428" cy="690884"/>
                <wp:effectExtent l="0" t="0" r="28572" b="13966"/>
                <wp:wrapNone/>
                <wp:docPr id="47" name="Rechtec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690884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C79B9" w:rsidRDefault="007D1309">
                            <w:p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distributeInfo()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5" o:spid="_x0000_s1052" style="position:absolute;margin-left:-.05pt;margin-top:7.8pt;width:117.75pt;height:54.4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" fillcolor="#e7e6e6" strokecolor="#41719c" strokeweight=".35281mm">
                <v:textbox>
                  <w:txbxContent>
                    <w:p w:rsidR="007C79B9" w:rsidRDefault="007D1309">
                      <w:p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distributeInfo()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79B9" w:rsidRDefault="007D1309">
      <w:pPr>
        <w:spacing w:after="200" w:line="276" w:lineRule="auto"/>
        <w:rPr>
          <w:rFonts w:ascii="Cambria" w:hAnsi="Cambria"/>
          <w:i/>
          <w:sz w:val="28"/>
          <w:szCs w:val="28"/>
          <w:lang w:val="en-GB"/>
        </w:rPr>
      </w:pPr>
      <w:r>
        <w:rPr>
          <w:rFonts w:ascii="Cambria" w:hAnsi="Cambria"/>
          <w:i/>
          <w:sz w:val="28"/>
          <w:szCs w:val="28"/>
          <w:lang w:val="en-GB"/>
        </w:rPr>
        <w:t xml:space="preserve"> </w:t>
      </w: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p w:rsidR="007C79B9" w:rsidRDefault="007C79B9">
      <w:pPr>
        <w:tabs>
          <w:tab w:val="left" w:pos="7406"/>
        </w:tabs>
        <w:rPr>
          <w:b/>
          <w:sz w:val="40"/>
          <w:szCs w:val="40"/>
          <w:lang w:val="en-GB"/>
        </w:rPr>
      </w:pPr>
    </w:p>
    <w:sectPr w:rsidR="007C79B9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09" w:rsidRDefault="007D1309">
      <w:pPr>
        <w:spacing w:after="0" w:line="240" w:lineRule="auto"/>
      </w:pPr>
      <w:r>
        <w:separator/>
      </w:r>
    </w:p>
  </w:endnote>
  <w:endnote w:type="continuationSeparator" w:id="0">
    <w:p w:rsidR="007D1309" w:rsidRDefault="007D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09" w:rsidRDefault="007D13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D1309" w:rsidRDefault="007D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9B1"/>
    <w:multiLevelType w:val="multilevel"/>
    <w:tmpl w:val="0010D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0539B0"/>
    <w:multiLevelType w:val="multilevel"/>
    <w:tmpl w:val="C4488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F90E3C"/>
    <w:multiLevelType w:val="multilevel"/>
    <w:tmpl w:val="7E201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60986"/>
    <w:multiLevelType w:val="multilevel"/>
    <w:tmpl w:val="30B2A8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C79B9"/>
    <w:rsid w:val="007B7A57"/>
    <w:rsid w:val="007C79B9"/>
    <w:rsid w:val="007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AE579-4B0A-4989-8E8B-E98B200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Mlinaric</dc:creator>
  <dc:description/>
  <cp:lastModifiedBy>Katerina Mlinaric</cp:lastModifiedBy>
  <cp:revision>2</cp:revision>
  <dcterms:created xsi:type="dcterms:W3CDTF">2014-11-05T13:17:00Z</dcterms:created>
  <dcterms:modified xsi:type="dcterms:W3CDTF">2014-11-05T13:17:00Z</dcterms:modified>
</cp:coreProperties>
</file>